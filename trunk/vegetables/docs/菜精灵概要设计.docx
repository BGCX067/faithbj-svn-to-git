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7A1" w:rsidRDefault="000337A1" w:rsidP="00B70EAD">
      <w:pPr>
        <w:jc w:val="center"/>
      </w:pPr>
      <w:r>
        <w:rPr>
          <w:rFonts w:hint="eastAsia"/>
        </w:rPr>
        <w:t>数据库表结构</w:t>
      </w:r>
    </w:p>
    <w:p w:rsidR="000337A1" w:rsidRDefault="000337A1" w:rsidP="00B70EAD">
      <w:pPr>
        <w:jc w:val="center"/>
      </w:pPr>
    </w:p>
    <w:p w:rsidR="000337A1" w:rsidRDefault="000337A1" w:rsidP="00B70EAD">
      <w:pPr>
        <w:jc w:val="center"/>
      </w:pPr>
    </w:p>
    <w:p w:rsidR="000337A1" w:rsidRPr="004B7CF2" w:rsidRDefault="000337A1" w:rsidP="004B7CF2">
      <w:pPr>
        <w:pStyle w:val="Heading1"/>
      </w:pPr>
      <w:r>
        <w:rPr>
          <w:rFonts w:hint="eastAsia"/>
        </w:rPr>
        <w:t>一，表定义</w:t>
      </w:r>
    </w:p>
    <w:p w:rsidR="000337A1" w:rsidRDefault="000337A1" w:rsidP="008828DC">
      <w:r>
        <w:rPr>
          <w:rFonts w:hint="eastAsia"/>
        </w:rPr>
        <w:t>每个表都有</w:t>
      </w:r>
      <w:r>
        <w:t>ID</w:t>
      </w:r>
      <w:r>
        <w:rPr>
          <w:rFonts w:hint="eastAsia"/>
        </w:rPr>
        <w:t>，创建时间，更新时间，在此不列出来。表明命名规则为骆驼式：第一个词小写，其他词大写（注意在</w:t>
      </w:r>
      <w:r>
        <w:t>linux</w:t>
      </w:r>
      <w:r>
        <w:rPr>
          <w:rFonts w:hint="eastAsia"/>
        </w:rPr>
        <w:t>下，大小写问题）</w:t>
      </w:r>
    </w:p>
    <w:p w:rsidR="000337A1" w:rsidRDefault="000337A1" w:rsidP="008828DC">
      <w:r>
        <w:t>Id</w:t>
      </w:r>
      <w:r>
        <w:rPr>
          <w:rFonts w:hint="eastAsia"/>
        </w:rPr>
        <w:t>：</w:t>
      </w:r>
      <w:r>
        <w:t>UUID</w:t>
      </w:r>
      <w:r>
        <w:rPr>
          <w:rFonts w:hint="eastAsia"/>
        </w:rPr>
        <w:t>，</w:t>
      </w:r>
      <w:r>
        <w:t>varchar(32)</w:t>
      </w:r>
    </w:p>
    <w:p w:rsidR="000337A1" w:rsidRDefault="000337A1" w:rsidP="008828DC">
      <w:r w:rsidRPr="00BA68FA">
        <w:t>createDate</w:t>
      </w:r>
      <w:r>
        <w:rPr>
          <w:rFonts w:hint="eastAsia"/>
        </w:rPr>
        <w:t>：</w:t>
      </w:r>
      <w:r>
        <w:t>datetime</w:t>
      </w:r>
    </w:p>
    <w:p w:rsidR="000337A1" w:rsidRPr="00E66EBE" w:rsidRDefault="000337A1" w:rsidP="008828DC">
      <w:r w:rsidRPr="00E66EBE">
        <w:t>modifyDate</w:t>
      </w:r>
      <w:r>
        <w:rPr>
          <w:rFonts w:hint="eastAsia"/>
        </w:rPr>
        <w:t>：</w:t>
      </w:r>
      <w:r>
        <w:t>datetime</w:t>
      </w:r>
    </w:p>
    <w:p w:rsidR="000337A1" w:rsidRDefault="000337A1" w:rsidP="0049059A">
      <w:pPr>
        <w:pStyle w:val="ListParagraph"/>
        <w:numPr>
          <w:ilvl w:val="0"/>
          <w:numId w:val="1"/>
        </w:numPr>
        <w:ind w:firstLineChars="0"/>
      </w:pPr>
      <w:r w:rsidRPr="0049059A">
        <w:rPr>
          <w:rFonts w:hint="eastAsia"/>
        </w:rPr>
        <w:t>会员注册项</w:t>
      </w:r>
      <w:r w:rsidRPr="0049059A">
        <w:t>memberattribute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2130"/>
        <w:gridCol w:w="4070"/>
      </w:tblGrid>
      <w:tr w:rsidR="000337A1" w:rsidRPr="008E58C1" w:rsidTr="008E58C1">
        <w:tc>
          <w:tcPr>
            <w:tcW w:w="2130" w:type="dxa"/>
          </w:tcPr>
          <w:p w:rsidR="000337A1" w:rsidRPr="008E58C1" w:rsidRDefault="000337A1" w:rsidP="0049059A">
            <w:r w:rsidRPr="008E58C1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0337A1" w:rsidRPr="008E58C1" w:rsidRDefault="000337A1" w:rsidP="0049059A">
            <w:r w:rsidRPr="008E58C1">
              <w:rPr>
                <w:rFonts w:hint="eastAsia"/>
              </w:rPr>
              <w:t>中文名</w:t>
            </w:r>
          </w:p>
        </w:tc>
        <w:tc>
          <w:tcPr>
            <w:tcW w:w="4070" w:type="dxa"/>
          </w:tcPr>
          <w:p w:rsidR="000337A1" w:rsidRPr="008E58C1" w:rsidRDefault="000337A1" w:rsidP="0049059A">
            <w:r w:rsidRPr="008E58C1">
              <w:rPr>
                <w:rFonts w:hint="eastAsia"/>
              </w:rPr>
              <w:t>类型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059A">
            <w:r w:rsidRPr="008E58C1">
              <w:t>name</w:t>
            </w:r>
          </w:p>
        </w:tc>
        <w:tc>
          <w:tcPr>
            <w:tcW w:w="2130" w:type="dxa"/>
          </w:tcPr>
          <w:p w:rsidR="000337A1" w:rsidRPr="008E58C1" w:rsidRDefault="000337A1" w:rsidP="0049059A">
            <w:r w:rsidRPr="008E58C1">
              <w:rPr>
                <w:rFonts w:hint="eastAsia"/>
              </w:rPr>
              <w:t>注册项名称</w:t>
            </w:r>
          </w:p>
        </w:tc>
        <w:tc>
          <w:tcPr>
            <w:tcW w:w="4070" w:type="dxa"/>
          </w:tcPr>
          <w:p w:rsidR="000337A1" w:rsidRPr="008E58C1" w:rsidRDefault="000337A1" w:rsidP="0049059A">
            <w:r w:rsidRPr="008E58C1">
              <w:t>Varchar(255)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059A">
            <w:r w:rsidRPr="008E58C1">
              <w:t>attributeType</w:t>
            </w:r>
          </w:p>
        </w:tc>
        <w:tc>
          <w:tcPr>
            <w:tcW w:w="2130" w:type="dxa"/>
          </w:tcPr>
          <w:p w:rsidR="000337A1" w:rsidRPr="008E58C1" w:rsidRDefault="000337A1" w:rsidP="0049059A">
            <w:r w:rsidRPr="008E58C1">
              <w:rPr>
                <w:rFonts w:hint="eastAsia"/>
              </w:rPr>
              <w:t>注册项类型</w:t>
            </w:r>
          </w:p>
        </w:tc>
        <w:tc>
          <w:tcPr>
            <w:tcW w:w="4070" w:type="dxa"/>
          </w:tcPr>
          <w:p w:rsidR="000337A1" w:rsidRPr="008E58C1" w:rsidRDefault="000337A1" w:rsidP="001C0E8F">
            <w:r w:rsidRPr="008E58C1">
              <w:t>SmallInt(6)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059A">
            <w:r w:rsidRPr="008E58C1">
              <w:t>isRequired</w:t>
            </w:r>
          </w:p>
        </w:tc>
        <w:tc>
          <w:tcPr>
            <w:tcW w:w="2130" w:type="dxa"/>
          </w:tcPr>
          <w:p w:rsidR="000337A1" w:rsidRPr="008E58C1" w:rsidRDefault="000337A1" w:rsidP="0049059A">
            <w:r w:rsidRPr="008E58C1">
              <w:rPr>
                <w:rFonts w:hint="eastAsia"/>
              </w:rPr>
              <w:t>是否必填</w:t>
            </w:r>
          </w:p>
        </w:tc>
        <w:tc>
          <w:tcPr>
            <w:tcW w:w="4070" w:type="dxa"/>
          </w:tcPr>
          <w:p w:rsidR="000337A1" w:rsidRPr="008E58C1" w:rsidRDefault="000337A1" w:rsidP="0049059A">
            <w:r w:rsidRPr="008E58C1">
              <w:t>bit(1)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059A">
            <w:r w:rsidRPr="008E58C1">
              <w:t>isEnabled</w:t>
            </w:r>
          </w:p>
        </w:tc>
        <w:tc>
          <w:tcPr>
            <w:tcW w:w="2130" w:type="dxa"/>
          </w:tcPr>
          <w:p w:rsidR="000337A1" w:rsidRPr="008E58C1" w:rsidRDefault="000337A1" w:rsidP="0049059A">
            <w:r w:rsidRPr="008E58C1">
              <w:rPr>
                <w:rFonts w:hint="eastAsia"/>
              </w:rPr>
              <w:t>是否启用</w:t>
            </w:r>
          </w:p>
        </w:tc>
        <w:tc>
          <w:tcPr>
            <w:tcW w:w="4070" w:type="dxa"/>
          </w:tcPr>
          <w:p w:rsidR="000337A1" w:rsidRPr="008E58C1" w:rsidRDefault="000337A1" w:rsidP="0049059A">
            <w:r w:rsidRPr="008E58C1">
              <w:t>bit(1)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059A">
            <w:r w:rsidRPr="008E58C1">
              <w:t>orderList</w:t>
            </w:r>
          </w:p>
        </w:tc>
        <w:tc>
          <w:tcPr>
            <w:tcW w:w="2130" w:type="dxa"/>
          </w:tcPr>
          <w:p w:rsidR="000337A1" w:rsidRPr="008E58C1" w:rsidRDefault="000337A1" w:rsidP="0049059A">
            <w:r w:rsidRPr="008E58C1">
              <w:rPr>
                <w:rFonts w:hint="eastAsia"/>
              </w:rPr>
              <w:t>排序</w:t>
            </w:r>
          </w:p>
        </w:tc>
        <w:tc>
          <w:tcPr>
            <w:tcW w:w="4070" w:type="dxa"/>
          </w:tcPr>
          <w:p w:rsidR="000337A1" w:rsidRPr="008E58C1" w:rsidRDefault="000337A1" w:rsidP="0049059A">
            <w:r w:rsidRPr="008E58C1">
              <w:t>Int(11)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059A">
            <w:r w:rsidRPr="008E58C1">
              <w:t>attributeOptionStore</w:t>
            </w:r>
          </w:p>
        </w:tc>
        <w:tc>
          <w:tcPr>
            <w:tcW w:w="2130" w:type="dxa"/>
          </w:tcPr>
          <w:p w:rsidR="000337A1" w:rsidRPr="008E58C1" w:rsidRDefault="000337A1" w:rsidP="0049059A">
            <w:r w:rsidRPr="008E58C1">
              <w:rPr>
                <w:rFonts w:hint="eastAsia"/>
              </w:rPr>
              <w:t>可选项储存</w:t>
            </w:r>
          </w:p>
        </w:tc>
        <w:tc>
          <w:tcPr>
            <w:tcW w:w="4070" w:type="dxa"/>
          </w:tcPr>
          <w:p w:rsidR="000337A1" w:rsidRPr="008E58C1" w:rsidRDefault="000337A1" w:rsidP="0049059A">
            <w:r w:rsidRPr="008E58C1">
              <w:t>Varchar(255)</w:t>
            </w:r>
          </w:p>
        </w:tc>
      </w:tr>
    </w:tbl>
    <w:p w:rsidR="000337A1" w:rsidRDefault="000337A1" w:rsidP="0049059A"/>
    <w:p w:rsidR="000337A1" w:rsidRDefault="000337A1" w:rsidP="00215D87">
      <w:pPr>
        <w:pStyle w:val="ListParagraph"/>
        <w:numPr>
          <w:ilvl w:val="0"/>
          <w:numId w:val="1"/>
        </w:numPr>
        <w:ind w:firstLineChars="0"/>
      </w:pPr>
      <w:r w:rsidRPr="00215D87">
        <w:t>member</w:t>
      </w:r>
      <w:r>
        <w:t>s</w:t>
      </w:r>
      <w:r w:rsidRPr="00215D87">
        <w:rPr>
          <w:rFonts w:hint="eastAsia"/>
        </w:rPr>
        <w:t>表，用户信息表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2130"/>
        <w:gridCol w:w="4070"/>
      </w:tblGrid>
      <w:tr w:rsidR="000337A1" w:rsidRPr="008E58C1" w:rsidTr="008E58C1">
        <w:tc>
          <w:tcPr>
            <w:tcW w:w="2130" w:type="dxa"/>
          </w:tcPr>
          <w:p w:rsidR="000337A1" w:rsidRPr="008E58C1" w:rsidRDefault="000337A1" w:rsidP="00494CBD">
            <w:r w:rsidRPr="008E58C1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0337A1" w:rsidRPr="008E58C1" w:rsidRDefault="000337A1" w:rsidP="00494CBD">
            <w:r w:rsidRPr="008E58C1">
              <w:rPr>
                <w:rFonts w:hint="eastAsia"/>
              </w:rPr>
              <w:t>中文名</w:t>
            </w:r>
          </w:p>
        </w:tc>
        <w:tc>
          <w:tcPr>
            <w:tcW w:w="4070" w:type="dxa"/>
          </w:tcPr>
          <w:p w:rsidR="000337A1" w:rsidRPr="008E58C1" w:rsidRDefault="000337A1" w:rsidP="00494CBD">
            <w:r w:rsidRPr="008E58C1">
              <w:rPr>
                <w:rFonts w:hint="eastAsia"/>
              </w:rPr>
              <w:t>类型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4CBD">
            <w:r w:rsidRPr="008E58C1">
              <w:t>name</w:t>
            </w:r>
          </w:p>
        </w:tc>
        <w:tc>
          <w:tcPr>
            <w:tcW w:w="2130" w:type="dxa"/>
          </w:tcPr>
          <w:p w:rsidR="000337A1" w:rsidRPr="008E58C1" w:rsidRDefault="000337A1" w:rsidP="00494CBD">
            <w:r w:rsidRPr="008E58C1">
              <w:rPr>
                <w:rFonts w:hint="eastAsia"/>
              </w:rPr>
              <w:t>注册项名称</w:t>
            </w:r>
          </w:p>
        </w:tc>
        <w:tc>
          <w:tcPr>
            <w:tcW w:w="4070" w:type="dxa"/>
          </w:tcPr>
          <w:p w:rsidR="000337A1" w:rsidRPr="008E58C1" w:rsidRDefault="000337A1" w:rsidP="00494CBD">
            <w:r w:rsidRPr="008E58C1">
              <w:t>Varchar(255)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4CBD">
            <w:r w:rsidRPr="008E58C1">
              <w:t>attributeType</w:t>
            </w:r>
          </w:p>
        </w:tc>
        <w:tc>
          <w:tcPr>
            <w:tcW w:w="2130" w:type="dxa"/>
          </w:tcPr>
          <w:p w:rsidR="000337A1" w:rsidRPr="008E58C1" w:rsidRDefault="000337A1" w:rsidP="00494CBD">
            <w:r w:rsidRPr="008E58C1">
              <w:rPr>
                <w:rFonts w:hint="eastAsia"/>
              </w:rPr>
              <w:t>注册项类型</w:t>
            </w:r>
          </w:p>
        </w:tc>
        <w:tc>
          <w:tcPr>
            <w:tcW w:w="4070" w:type="dxa"/>
          </w:tcPr>
          <w:p w:rsidR="000337A1" w:rsidRPr="008E58C1" w:rsidRDefault="000337A1" w:rsidP="00494CBD">
            <w:r w:rsidRPr="008E58C1">
              <w:t>SmallInt(6)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4CBD">
            <w:r w:rsidRPr="008E58C1">
              <w:t>isRequired</w:t>
            </w:r>
          </w:p>
        </w:tc>
        <w:tc>
          <w:tcPr>
            <w:tcW w:w="2130" w:type="dxa"/>
          </w:tcPr>
          <w:p w:rsidR="000337A1" w:rsidRPr="008E58C1" w:rsidRDefault="000337A1" w:rsidP="00494CBD">
            <w:r w:rsidRPr="008E58C1">
              <w:rPr>
                <w:rFonts w:hint="eastAsia"/>
              </w:rPr>
              <w:t>是否必填</w:t>
            </w:r>
          </w:p>
        </w:tc>
        <w:tc>
          <w:tcPr>
            <w:tcW w:w="4070" w:type="dxa"/>
          </w:tcPr>
          <w:p w:rsidR="000337A1" w:rsidRPr="008E58C1" w:rsidRDefault="000337A1" w:rsidP="00494CBD">
            <w:r w:rsidRPr="008E58C1">
              <w:t>bit(1)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4CBD">
            <w:r w:rsidRPr="008E58C1">
              <w:t>isEnabled</w:t>
            </w:r>
          </w:p>
        </w:tc>
        <w:tc>
          <w:tcPr>
            <w:tcW w:w="2130" w:type="dxa"/>
          </w:tcPr>
          <w:p w:rsidR="000337A1" w:rsidRPr="008E58C1" w:rsidRDefault="000337A1" w:rsidP="00494CBD">
            <w:r w:rsidRPr="008E58C1">
              <w:rPr>
                <w:rFonts w:hint="eastAsia"/>
              </w:rPr>
              <w:t>是否启用</w:t>
            </w:r>
          </w:p>
        </w:tc>
        <w:tc>
          <w:tcPr>
            <w:tcW w:w="4070" w:type="dxa"/>
          </w:tcPr>
          <w:p w:rsidR="000337A1" w:rsidRPr="008E58C1" w:rsidRDefault="000337A1" w:rsidP="00494CBD">
            <w:r w:rsidRPr="008E58C1">
              <w:t>bit(1)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4CBD">
            <w:r w:rsidRPr="008E58C1">
              <w:t>orderList</w:t>
            </w:r>
          </w:p>
        </w:tc>
        <w:tc>
          <w:tcPr>
            <w:tcW w:w="2130" w:type="dxa"/>
          </w:tcPr>
          <w:p w:rsidR="000337A1" w:rsidRPr="008E58C1" w:rsidRDefault="000337A1" w:rsidP="00494CBD">
            <w:r w:rsidRPr="008E58C1">
              <w:rPr>
                <w:rFonts w:hint="eastAsia"/>
              </w:rPr>
              <w:t>排序</w:t>
            </w:r>
          </w:p>
        </w:tc>
        <w:tc>
          <w:tcPr>
            <w:tcW w:w="4070" w:type="dxa"/>
          </w:tcPr>
          <w:p w:rsidR="000337A1" w:rsidRPr="008E58C1" w:rsidRDefault="000337A1" w:rsidP="00494CBD">
            <w:r w:rsidRPr="008E58C1">
              <w:t>Int(11)</w:t>
            </w:r>
          </w:p>
        </w:tc>
      </w:tr>
      <w:tr w:rsidR="000337A1" w:rsidRPr="008E58C1" w:rsidTr="008E58C1">
        <w:tc>
          <w:tcPr>
            <w:tcW w:w="2130" w:type="dxa"/>
          </w:tcPr>
          <w:p w:rsidR="000337A1" w:rsidRPr="008E58C1" w:rsidRDefault="000337A1" w:rsidP="00494CBD">
            <w:r w:rsidRPr="008E58C1">
              <w:t>attributeOptionStore</w:t>
            </w:r>
          </w:p>
        </w:tc>
        <w:tc>
          <w:tcPr>
            <w:tcW w:w="2130" w:type="dxa"/>
          </w:tcPr>
          <w:p w:rsidR="000337A1" w:rsidRPr="008E58C1" w:rsidRDefault="000337A1" w:rsidP="00494CBD">
            <w:r w:rsidRPr="008E58C1">
              <w:rPr>
                <w:rFonts w:hint="eastAsia"/>
              </w:rPr>
              <w:t>可选项储存</w:t>
            </w:r>
          </w:p>
        </w:tc>
        <w:tc>
          <w:tcPr>
            <w:tcW w:w="4070" w:type="dxa"/>
          </w:tcPr>
          <w:p w:rsidR="000337A1" w:rsidRPr="008E58C1" w:rsidRDefault="000337A1" w:rsidP="00494CBD">
            <w:r w:rsidRPr="008E58C1">
              <w:t>Varchar(255)</w:t>
            </w:r>
          </w:p>
        </w:tc>
      </w:tr>
    </w:tbl>
    <w:p w:rsidR="000337A1" w:rsidRPr="00215D87" w:rsidRDefault="000337A1" w:rsidP="00215D87"/>
    <w:p w:rsidR="000337A1" w:rsidRDefault="000337A1" w:rsidP="0049059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未完待续</w:t>
      </w:r>
    </w:p>
    <w:p w:rsidR="000337A1" w:rsidRDefault="000337A1" w:rsidP="004B7CF2">
      <w:pPr>
        <w:pStyle w:val="Heading1"/>
      </w:pPr>
      <w:r>
        <w:rPr>
          <w:rFonts w:hint="eastAsia"/>
        </w:rPr>
        <w:t>二、数据库</w:t>
      </w:r>
      <w:r>
        <w:t>ER</w:t>
      </w:r>
      <w:r>
        <w:rPr>
          <w:rFonts w:hint="eastAsia"/>
        </w:rPr>
        <w:t>图</w:t>
      </w:r>
    </w:p>
    <w:p w:rsidR="000337A1" w:rsidRDefault="000337A1" w:rsidP="00EA078A">
      <w:r>
        <w:t>2.1</w:t>
      </w:r>
      <w:r>
        <w:rPr>
          <w:rFonts w:hint="eastAsia"/>
        </w:rPr>
        <w:t>，商品关系图</w:t>
      </w:r>
    </w:p>
    <w:p w:rsidR="000337A1" w:rsidRDefault="000337A1" w:rsidP="004B7CF2">
      <w:pPr>
        <w:jc w:val="center"/>
      </w:pPr>
      <w:r>
        <w:object w:dxaOrig="6321" w:dyaOrig="3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98.75pt" o:ole="">
            <v:imagedata r:id="rId7" o:title=""/>
          </v:shape>
          <o:OLEObject Type="Embed" ProgID="Visio.Drawing.11" ShapeID="_x0000_i1025" DrawAspect="Content" ObjectID="_1395341938" r:id="rId8"/>
        </w:object>
      </w:r>
    </w:p>
    <w:p w:rsidR="000337A1" w:rsidRDefault="000337A1" w:rsidP="00EA078A"/>
    <w:p w:rsidR="000337A1" w:rsidRDefault="000337A1" w:rsidP="00EA078A">
      <w:r>
        <w:t>2.2,</w:t>
      </w:r>
      <w:r>
        <w:rPr>
          <w:rFonts w:hint="eastAsia"/>
        </w:rPr>
        <w:t>权限关系图</w:t>
      </w:r>
    </w:p>
    <w:p w:rsidR="000337A1" w:rsidRDefault="000337A1" w:rsidP="006D4369">
      <w:pPr>
        <w:pStyle w:val="Heading1"/>
      </w:pPr>
      <w:r>
        <w:object w:dxaOrig="9849" w:dyaOrig="6972">
          <v:shape id="_x0000_i1026" type="#_x0000_t75" style="width:414pt;height:289.5pt" o:ole="">
            <v:imagedata r:id="rId9" o:title=""/>
          </v:shape>
          <o:OLEObject Type="Embed" ProgID="Visio.Drawing.11" ShapeID="_x0000_i1026" DrawAspect="Content" ObjectID="_1395341939" r:id="rId10"/>
        </w:object>
      </w:r>
      <w:r>
        <w:rPr>
          <w:rFonts w:hint="eastAsia"/>
        </w:rPr>
        <w:t>三、权限命名空间（</w:t>
      </w:r>
      <w:r>
        <w:t>security namespace</w:t>
      </w:r>
      <w:r>
        <w:rPr>
          <w:rFonts w:hint="eastAsia"/>
        </w:rPr>
        <w:t>）</w:t>
      </w:r>
    </w:p>
    <w:p w:rsidR="000337A1" w:rsidRDefault="000337A1" w:rsidP="004B7CF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前台可以使用匿名访问，</w:t>
      </w:r>
      <w:r>
        <w:t>anonymouse</w:t>
      </w:r>
    </w:p>
    <w:p w:rsidR="000337A1" w:rsidRDefault="000337A1" w:rsidP="004B7CF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前台用户中心，统一命名空间是</w:t>
      </w:r>
      <w:r>
        <w:t>cjlhome,</w:t>
      </w:r>
      <w:r>
        <w:rPr>
          <w:rFonts w:hint="eastAsia"/>
        </w:rPr>
        <w:t>既</w:t>
      </w:r>
      <w:hyperlink r:id="rId11" w:history="1">
        <w:r w:rsidRPr="00B25385">
          <w:rPr>
            <w:rStyle w:val="Hyperlink"/>
          </w:rPr>
          <w:t>http://ip/</w:t>
        </w:r>
      </w:hyperlink>
      <w:r>
        <w:rPr>
          <w:rFonts w:hint="eastAsia"/>
        </w:rPr>
        <w:t>项目名（部署到生产环境时就没有这个了）</w:t>
      </w:r>
      <w:r>
        <w:t>/cjlhome/xxx  ,</w:t>
      </w:r>
      <w:r>
        <w:rPr>
          <w:rFonts w:hint="eastAsia"/>
        </w:rPr>
        <w:t>其中</w:t>
      </w:r>
      <w:r>
        <w:t>xxx</w:t>
      </w:r>
      <w:r>
        <w:rPr>
          <w:rFonts w:hint="eastAsia"/>
        </w:rPr>
        <w:t>代表用户中心的功能，还可以再细分，如下表所示</w:t>
      </w:r>
    </w:p>
    <w:tbl>
      <w:tblPr>
        <w:tblW w:w="0" w:type="auto"/>
        <w:jc w:val="center"/>
        <w:tblInd w:w="-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42"/>
        <w:gridCol w:w="3265"/>
      </w:tblGrid>
      <w:tr w:rsidR="000337A1" w:rsidRPr="008E58C1" w:rsidTr="008E58C1">
        <w:trPr>
          <w:jc w:val="center"/>
        </w:trPr>
        <w:tc>
          <w:tcPr>
            <w:tcW w:w="3542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功能名称</w:t>
            </w:r>
          </w:p>
        </w:tc>
        <w:tc>
          <w:tcPr>
            <w:tcW w:w="3265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命名空间</w:t>
            </w:r>
          </w:p>
        </w:tc>
      </w:tr>
      <w:tr w:rsidR="000337A1" w:rsidRPr="008E58C1" w:rsidTr="008E58C1">
        <w:trPr>
          <w:jc w:val="center"/>
        </w:trPr>
        <w:tc>
          <w:tcPr>
            <w:tcW w:w="3542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我的订单</w:t>
            </w:r>
          </w:p>
        </w:tc>
        <w:tc>
          <w:tcPr>
            <w:tcW w:w="3265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t>/cjlhome/order/xxx</w:t>
            </w:r>
          </w:p>
        </w:tc>
      </w:tr>
      <w:tr w:rsidR="000337A1" w:rsidRPr="008E58C1" w:rsidTr="008E58C1">
        <w:trPr>
          <w:jc w:val="center"/>
        </w:trPr>
        <w:tc>
          <w:tcPr>
            <w:tcW w:w="3542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我的土地</w:t>
            </w:r>
          </w:p>
        </w:tc>
        <w:tc>
          <w:tcPr>
            <w:tcW w:w="3265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t>/cjlhome/farmland/xxx</w:t>
            </w:r>
          </w:p>
        </w:tc>
      </w:tr>
      <w:tr w:rsidR="000337A1" w:rsidRPr="008E58C1" w:rsidTr="008E58C1">
        <w:trPr>
          <w:jc w:val="center"/>
        </w:trPr>
        <w:tc>
          <w:tcPr>
            <w:tcW w:w="3542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我的配送</w:t>
            </w:r>
          </w:p>
        </w:tc>
        <w:tc>
          <w:tcPr>
            <w:tcW w:w="3265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t>/cjlhome/delivery/xxx</w:t>
            </w:r>
          </w:p>
        </w:tc>
      </w:tr>
      <w:tr w:rsidR="000337A1" w:rsidRPr="008E58C1" w:rsidTr="008E58C1">
        <w:trPr>
          <w:jc w:val="center"/>
        </w:trPr>
        <w:tc>
          <w:tcPr>
            <w:tcW w:w="3542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我的预存款</w:t>
            </w:r>
          </w:p>
        </w:tc>
        <w:tc>
          <w:tcPr>
            <w:tcW w:w="3265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t>/cjlhome/deposit/xxx</w:t>
            </w:r>
          </w:p>
        </w:tc>
      </w:tr>
      <w:tr w:rsidR="000337A1" w:rsidRPr="008E58C1" w:rsidTr="008E58C1">
        <w:trPr>
          <w:jc w:val="center"/>
        </w:trPr>
        <w:tc>
          <w:tcPr>
            <w:tcW w:w="3542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</w:p>
        </w:tc>
        <w:tc>
          <w:tcPr>
            <w:tcW w:w="3265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</w:p>
        </w:tc>
      </w:tr>
      <w:tr w:rsidR="000337A1" w:rsidRPr="008E58C1" w:rsidTr="00444027">
        <w:trPr>
          <w:jc w:val="center"/>
        </w:trPr>
        <w:tc>
          <w:tcPr>
            <w:tcW w:w="3542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新闻中心</w:t>
            </w:r>
          </w:p>
        </w:tc>
        <w:tc>
          <w:tcPr>
            <w:tcW w:w="3265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  <w:r>
              <w:t>/article</w:t>
            </w:r>
          </w:p>
        </w:tc>
      </w:tr>
      <w:tr w:rsidR="000337A1" w:rsidRPr="008E58C1" w:rsidTr="0015506E">
        <w:trPr>
          <w:jc w:val="center"/>
        </w:trPr>
        <w:tc>
          <w:tcPr>
            <w:tcW w:w="3542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文章</w:t>
            </w:r>
          </w:p>
        </w:tc>
        <w:tc>
          <w:tcPr>
            <w:tcW w:w="3265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  <w:r>
              <w:t>/article/XX</w:t>
            </w:r>
          </w:p>
        </w:tc>
      </w:tr>
    </w:tbl>
    <w:p w:rsidR="000337A1" w:rsidRDefault="000337A1" w:rsidP="00E935A0">
      <w:pPr>
        <w:pStyle w:val="ListParagraph"/>
        <w:ind w:left="360" w:firstLineChars="0" w:firstLine="0"/>
      </w:pPr>
    </w:p>
    <w:p w:rsidR="000337A1" w:rsidRDefault="000337A1" w:rsidP="006D436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后台系统管理，，统一命名空间是</w:t>
      </w:r>
      <w:r>
        <w:t>/faith,</w:t>
      </w:r>
      <w:r>
        <w:rPr>
          <w:rFonts w:hint="eastAsia"/>
        </w:rPr>
        <w:t>既</w:t>
      </w:r>
      <w:hyperlink r:id="rId12" w:history="1">
        <w:r w:rsidRPr="00B25385">
          <w:rPr>
            <w:rStyle w:val="Hyperlink"/>
          </w:rPr>
          <w:t>http://ip/</w:t>
        </w:r>
      </w:hyperlink>
      <w:r>
        <w:rPr>
          <w:rFonts w:hint="eastAsia"/>
        </w:rPr>
        <w:t>项目名（部署到生产环境时就没有这个了）</w:t>
      </w:r>
      <w:r>
        <w:t>/faith/xxx  ,</w:t>
      </w:r>
      <w:r>
        <w:rPr>
          <w:rFonts w:hint="eastAsia"/>
        </w:rPr>
        <w:t>其中</w:t>
      </w:r>
      <w:r>
        <w:t>xxx</w:t>
      </w:r>
      <w:r>
        <w:rPr>
          <w:rFonts w:hint="eastAsia"/>
        </w:rPr>
        <w:t>代表后台系统的功能映射，还可以再细分，如下表所示</w:t>
      </w:r>
    </w:p>
    <w:tbl>
      <w:tblPr>
        <w:tblW w:w="0" w:type="auto"/>
        <w:jc w:val="center"/>
        <w:tblInd w:w="-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51"/>
        <w:gridCol w:w="3273"/>
      </w:tblGrid>
      <w:tr w:rsidR="000337A1" w:rsidRPr="008E58C1" w:rsidTr="00FE46B9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功能名称</w:t>
            </w:r>
          </w:p>
        </w:tc>
        <w:tc>
          <w:tcPr>
            <w:tcW w:w="3273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命名空间</w:t>
            </w:r>
          </w:p>
        </w:tc>
      </w:tr>
      <w:tr w:rsidR="000337A1" w:rsidRPr="008E58C1" w:rsidTr="00FE46B9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用户管理</w:t>
            </w:r>
          </w:p>
        </w:tc>
        <w:tc>
          <w:tcPr>
            <w:tcW w:w="3273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t>/faith/members/xxx</w:t>
            </w:r>
          </w:p>
        </w:tc>
      </w:tr>
      <w:tr w:rsidR="000337A1" w:rsidRPr="008E58C1" w:rsidTr="00FE46B9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商品管理</w:t>
            </w:r>
          </w:p>
        </w:tc>
        <w:tc>
          <w:tcPr>
            <w:tcW w:w="3273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t>/faith/</w:t>
            </w:r>
            <w:r>
              <w:t>goods</w:t>
            </w:r>
            <w:r w:rsidRPr="008E58C1">
              <w:t>/xxx</w:t>
            </w:r>
          </w:p>
        </w:tc>
      </w:tr>
      <w:tr w:rsidR="000337A1" w:rsidRPr="008E58C1" w:rsidTr="00FE46B9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商品分类管理</w:t>
            </w:r>
          </w:p>
        </w:tc>
        <w:tc>
          <w:tcPr>
            <w:tcW w:w="3273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>
              <w:t>/faith/goods_c</w:t>
            </w:r>
            <w:r w:rsidRPr="008E58C1">
              <w:t>ategory/xxx</w:t>
            </w:r>
          </w:p>
        </w:tc>
      </w:tr>
      <w:tr w:rsidR="000337A1" w:rsidRPr="008E58C1" w:rsidTr="00FE46B9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商品类型管理</w:t>
            </w:r>
          </w:p>
        </w:tc>
        <w:tc>
          <w:tcPr>
            <w:tcW w:w="3273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>
              <w:t>/faith/ productT</w:t>
            </w:r>
            <w:r w:rsidRPr="008E58C1">
              <w:t>ype</w:t>
            </w:r>
            <w:bookmarkStart w:id="0" w:name="_GoBack"/>
            <w:bookmarkEnd w:id="0"/>
            <w:r w:rsidRPr="008E58C1">
              <w:t>/xxx</w:t>
            </w:r>
          </w:p>
        </w:tc>
      </w:tr>
      <w:tr w:rsidR="000337A1" w:rsidRPr="008E58C1" w:rsidTr="00FE46B9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耕地管理</w:t>
            </w:r>
          </w:p>
        </w:tc>
        <w:tc>
          <w:tcPr>
            <w:tcW w:w="3273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t>/faith/farmland/xxx</w:t>
            </w:r>
          </w:p>
        </w:tc>
      </w:tr>
      <w:tr w:rsidR="000337A1" w:rsidRPr="008E58C1" w:rsidTr="00FE46B9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rPr>
                <w:rFonts w:hint="eastAsia"/>
              </w:rPr>
              <w:t>种子管理</w:t>
            </w:r>
          </w:p>
        </w:tc>
        <w:tc>
          <w:tcPr>
            <w:tcW w:w="3273" w:type="dxa"/>
          </w:tcPr>
          <w:p w:rsidR="000337A1" w:rsidRPr="008E58C1" w:rsidRDefault="000337A1" w:rsidP="008E58C1">
            <w:pPr>
              <w:pStyle w:val="ListParagraph"/>
              <w:ind w:firstLineChars="0" w:firstLine="0"/>
            </w:pPr>
            <w:r w:rsidRPr="008E58C1">
              <w:t>/faith/seed/xxx</w:t>
            </w:r>
          </w:p>
        </w:tc>
      </w:tr>
      <w:tr w:rsidR="000337A1" w:rsidRPr="008E58C1" w:rsidTr="00FE46B9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文章管理</w:t>
            </w:r>
          </w:p>
        </w:tc>
        <w:tc>
          <w:tcPr>
            <w:tcW w:w="3273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  <w:r>
              <w:t>/faith/article/XX</w:t>
            </w:r>
          </w:p>
        </w:tc>
      </w:tr>
      <w:tr w:rsidR="000337A1" w:rsidRPr="008E58C1" w:rsidTr="00FE46B9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</w:p>
        </w:tc>
        <w:tc>
          <w:tcPr>
            <w:tcW w:w="3273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</w:p>
        </w:tc>
      </w:tr>
      <w:tr w:rsidR="000337A1" w:rsidRPr="008E58C1" w:rsidTr="00497B61">
        <w:trPr>
          <w:trHeight w:val="318"/>
          <w:jc w:val="center"/>
        </w:trPr>
        <w:tc>
          <w:tcPr>
            <w:tcW w:w="3551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文章分类</w:t>
            </w:r>
          </w:p>
        </w:tc>
        <w:tc>
          <w:tcPr>
            <w:tcW w:w="3273" w:type="dxa"/>
          </w:tcPr>
          <w:p w:rsidR="000337A1" w:rsidRPr="008E58C1" w:rsidRDefault="000337A1" w:rsidP="00FE3170">
            <w:pPr>
              <w:pStyle w:val="ListParagraph"/>
              <w:ind w:firstLineChars="0" w:firstLine="0"/>
            </w:pPr>
            <w:r>
              <w:t>/faith/article_category/XX</w:t>
            </w:r>
          </w:p>
        </w:tc>
      </w:tr>
    </w:tbl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4F4084"/>
    <w:p w:rsidR="000337A1" w:rsidRDefault="000337A1" w:rsidP="0070388A">
      <w:pPr>
        <w:pStyle w:val="Heading1"/>
      </w:pPr>
      <w:r>
        <w:rPr>
          <w:rFonts w:hint="eastAsia"/>
        </w:rPr>
        <w:t>四、待解决问题</w:t>
      </w:r>
    </w:p>
    <w:p w:rsidR="000337A1" w:rsidRPr="0070388A" w:rsidRDefault="000337A1" w:rsidP="0070388A">
      <w:r>
        <w:t>1</w:t>
      </w:r>
      <w:r>
        <w:rPr>
          <w:rFonts w:hint="eastAsia"/>
        </w:rPr>
        <w:t>、导航路径错误</w:t>
      </w:r>
      <w:r>
        <w:t>pathList</w:t>
      </w:r>
    </w:p>
    <w:sectPr w:rsidR="000337A1" w:rsidRPr="0070388A" w:rsidSect="00C7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7A1" w:rsidRDefault="000337A1" w:rsidP="00B70EAD">
      <w:r>
        <w:separator/>
      </w:r>
    </w:p>
  </w:endnote>
  <w:endnote w:type="continuationSeparator" w:id="0">
    <w:p w:rsidR="000337A1" w:rsidRDefault="000337A1" w:rsidP="00B70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7A1" w:rsidRDefault="000337A1" w:rsidP="00B70EAD">
      <w:r>
        <w:separator/>
      </w:r>
    </w:p>
  </w:footnote>
  <w:footnote w:type="continuationSeparator" w:id="0">
    <w:p w:rsidR="000337A1" w:rsidRDefault="000337A1" w:rsidP="00B70E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E7C54C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164CC3D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870D16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AF1C71C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B33EC7F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CD8869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1A8028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496614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8B27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F78EF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C7473E3"/>
    <w:multiLevelType w:val="hybridMultilevel"/>
    <w:tmpl w:val="82C09E22"/>
    <w:lvl w:ilvl="0" w:tplc="C106B97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4267BCB"/>
    <w:multiLevelType w:val="hybridMultilevel"/>
    <w:tmpl w:val="F12A7544"/>
    <w:lvl w:ilvl="0" w:tplc="842E631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6F5D"/>
    <w:rsid w:val="00006DC2"/>
    <w:rsid w:val="000337A1"/>
    <w:rsid w:val="000526C3"/>
    <w:rsid w:val="0009314B"/>
    <w:rsid w:val="000E5820"/>
    <w:rsid w:val="000F1010"/>
    <w:rsid w:val="0015506E"/>
    <w:rsid w:val="00170D45"/>
    <w:rsid w:val="001B070D"/>
    <w:rsid w:val="001C0E8F"/>
    <w:rsid w:val="00215D87"/>
    <w:rsid w:val="00232A45"/>
    <w:rsid w:val="00266280"/>
    <w:rsid w:val="002D343E"/>
    <w:rsid w:val="003F2D00"/>
    <w:rsid w:val="00444027"/>
    <w:rsid w:val="0047084E"/>
    <w:rsid w:val="0049059A"/>
    <w:rsid w:val="00494CBD"/>
    <w:rsid w:val="00497B61"/>
    <w:rsid w:val="004B7CF2"/>
    <w:rsid w:val="004E51A9"/>
    <w:rsid w:val="004F4084"/>
    <w:rsid w:val="005A2D6C"/>
    <w:rsid w:val="005F3A14"/>
    <w:rsid w:val="0061525B"/>
    <w:rsid w:val="00620E40"/>
    <w:rsid w:val="006826C4"/>
    <w:rsid w:val="006D4369"/>
    <w:rsid w:val="0070388A"/>
    <w:rsid w:val="00724367"/>
    <w:rsid w:val="0075263C"/>
    <w:rsid w:val="007E1B19"/>
    <w:rsid w:val="008828DC"/>
    <w:rsid w:val="00884BEB"/>
    <w:rsid w:val="008E58C1"/>
    <w:rsid w:val="00945733"/>
    <w:rsid w:val="009765F3"/>
    <w:rsid w:val="00A55FA0"/>
    <w:rsid w:val="00A81C6E"/>
    <w:rsid w:val="00A86940"/>
    <w:rsid w:val="00AC112A"/>
    <w:rsid w:val="00AF3B94"/>
    <w:rsid w:val="00B25385"/>
    <w:rsid w:val="00B70EAD"/>
    <w:rsid w:val="00BA68FA"/>
    <w:rsid w:val="00C7479B"/>
    <w:rsid w:val="00CD2B51"/>
    <w:rsid w:val="00D06F5D"/>
    <w:rsid w:val="00D2723A"/>
    <w:rsid w:val="00DB2A6E"/>
    <w:rsid w:val="00E1678E"/>
    <w:rsid w:val="00E51A23"/>
    <w:rsid w:val="00E66EBE"/>
    <w:rsid w:val="00E935A0"/>
    <w:rsid w:val="00EA078A"/>
    <w:rsid w:val="00FE3170"/>
    <w:rsid w:val="00FE4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7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4B7C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B7CF2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B70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70EA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B70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70EAD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49059A"/>
    <w:pPr>
      <w:ind w:firstLineChars="200" w:firstLine="420"/>
    </w:pPr>
  </w:style>
  <w:style w:type="table" w:styleId="TableGrid">
    <w:name w:val="Table Grid"/>
    <w:basedOn w:val="TableNormal"/>
    <w:uiPriority w:val="99"/>
    <w:rsid w:val="0049059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B7CF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/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222</TotalTime>
  <Pages>3</Pages>
  <Words>201</Words>
  <Characters>1147</Characters>
  <Application>Microsoft Office Outlook</Application>
  <DocSecurity>0</DocSecurity>
  <Lines>0</Lines>
  <Paragraphs>0</Paragraphs>
  <ScaleCrop>false</ScaleCrop>
  <Company>bj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faithbj</dc:creator>
  <cp:keywords/>
  <dc:description/>
  <cp:lastModifiedBy>微软用户</cp:lastModifiedBy>
  <cp:revision>38</cp:revision>
  <dcterms:created xsi:type="dcterms:W3CDTF">2012-02-19T00:47:00Z</dcterms:created>
  <dcterms:modified xsi:type="dcterms:W3CDTF">2012-04-07T14:13:00Z</dcterms:modified>
</cp:coreProperties>
</file>